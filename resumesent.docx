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EB378B" w:rsidRDefault="00EB378B" w:rsidP="00EB378B">
      <w:pPr>
        <w:pStyle w:val="Title"/>
        <w:jc w:val="center"/>
        <w:rPr>
          <w:b/>
          <w:sz w:val="48"/>
        </w:rPr>
      </w:pPr>
      <w:r w:rsidRPr="00EB378B">
        <w:rPr>
          <w:b/>
          <w:sz w:val="48"/>
        </w:rPr>
        <w:t>Michael Zhao</w:t>
      </w:r>
    </w:p>
    <w:p w:rsidR="00141A4C" w:rsidRPr="001C0504" w:rsidRDefault="00EB378B" w:rsidP="00141A4C">
      <w:pPr>
        <w:rPr>
          <w:sz w:val="24"/>
        </w:rPr>
      </w:pPr>
      <w:r w:rsidRPr="001C0504">
        <w:rPr>
          <w:sz w:val="24"/>
        </w:rPr>
        <w:t>15772 SE 44</w:t>
      </w:r>
      <w:r w:rsidRPr="001C0504">
        <w:rPr>
          <w:sz w:val="24"/>
          <w:vertAlign w:val="superscript"/>
        </w:rPr>
        <w:t>th</w:t>
      </w:r>
      <w:r w:rsidRPr="001C0504">
        <w:rPr>
          <w:sz w:val="24"/>
        </w:rPr>
        <w:t xml:space="preserve"> Pl, Bellevue, WA 98006</w:t>
      </w:r>
      <w:r w:rsidR="00141A4C" w:rsidRPr="001C0504">
        <w:rPr>
          <w:sz w:val="24"/>
        </w:rPr>
        <w:t> | </w:t>
      </w:r>
      <w:r w:rsidRPr="001C0504">
        <w:rPr>
          <w:sz w:val="24"/>
        </w:rPr>
        <w:t>(425) 516-2385</w:t>
      </w:r>
      <w:r w:rsidR="00141A4C" w:rsidRPr="001C0504">
        <w:rPr>
          <w:sz w:val="24"/>
        </w:rPr>
        <w:t> | </w:t>
      </w:r>
      <w:hyperlink r:id="rId8" w:history="1">
        <w:r w:rsidRPr="001C0504">
          <w:rPr>
            <w:rStyle w:val="Hyperlink"/>
            <w:sz w:val="24"/>
          </w:rPr>
          <w:t>mxz4@cornell.edu</w:t>
        </w:r>
      </w:hyperlink>
      <w:r w:rsidRPr="001C0504">
        <w:rPr>
          <w:sz w:val="24"/>
        </w:rPr>
        <w:t xml:space="preserve"> | </w:t>
      </w:r>
      <w:hyperlink r:id="rId9" w:history="1">
        <w:r w:rsidRPr="00C02312">
          <w:rPr>
            <w:rStyle w:val="Hyperlink"/>
            <w:rFonts w:cs="Arial"/>
            <w:sz w:val="24"/>
            <w:szCs w:val="20"/>
            <w:bdr w:val="none" w:sz="0" w:space="0" w:color="auto" w:frame="1"/>
            <w:shd w:val="clear" w:color="auto" w:fill="FFFFFF"/>
          </w:rPr>
          <w:t>www.linkedin.com/in/michaelxinzhao</w:t>
        </w:r>
      </w:hyperlink>
      <w:r w:rsidRPr="001C0504">
        <w:rPr>
          <w:rStyle w:val="vanity-name"/>
          <w:rFonts w:ascii="Arial" w:hAnsi="Arial" w:cs="Arial"/>
          <w:color w:val="333333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6270A9" w:rsidRDefault="00503EA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8494CFBB4BE40DDB38412251753C7A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C02312" w:rsidRDefault="001C0504">
      <w:pPr>
        <w:rPr>
          <w:rFonts w:asciiTheme="majorHAnsi" w:hAnsiTheme="majorHAnsi" w:cs="Times New Roman"/>
          <w:b/>
        </w:rPr>
      </w:pPr>
      <w:r w:rsidRPr="00C02312">
        <w:rPr>
          <w:rFonts w:asciiTheme="majorHAnsi" w:eastAsia="Times New Roman" w:hAnsiTheme="majorHAnsi" w:cs="Times New Roman"/>
          <w:szCs w:val="24"/>
        </w:rPr>
        <w:t xml:space="preserve">Seeking a position that will allow me to develop and utilize communication and teamwork skills and gain hands-on experience working with </w:t>
      </w:r>
      <w:r w:rsidR="00D22CAA">
        <w:rPr>
          <w:rFonts w:asciiTheme="majorHAnsi" w:eastAsia="Times New Roman" w:hAnsiTheme="majorHAnsi" w:cs="Times New Roman"/>
          <w:szCs w:val="24"/>
        </w:rPr>
        <w:t>software and information</w:t>
      </w:r>
      <w:bookmarkStart w:id="0" w:name="_GoBack"/>
      <w:bookmarkEnd w:id="0"/>
      <w:r w:rsidRPr="00C02312">
        <w:rPr>
          <w:rFonts w:asciiTheme="majorHAnsi" w:eastAsia="Times New Roman" w:hAnsiTheme="majorHAnsi" w:cs="Times New Roman"/>
          <w:szCs w:val="24"/>
        </w:rPr>
        <w:t xml:space="preserve"> in a real setting.</w:t>
      </w:r>
    </w:p>
    <w:sdt>
      <w:sdtPr>
        <w:alias w:val="Education:"/>
        <w:tag w:val="Education:"/>
        <w:id w:val="807127995"/>
        <w:placeholder>
          <w:docPart w:val="937B10162BBB4A3C9006FAB44243107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Pr="001C0504" w:rsidRDefault="001C0504" w:rsidP="005D5434">
      <w:pPr>
        <w:pStyle w:val="Heading3"/>
      </w:pPr>
      <w:r w:rsidRPr="005D5434">
        <w:rPr>
          <w:b/>
        </w:rPr>
        <w:t xml:space="preserve">Cornell </w:t>
      </w:r>
      <w:r w:rsidR="005D5434" w:rsidRPr="005D5434">
        <w:rPr>
          <w:b/>
        </w:rPr>
        <w:t>U</w:t>
      </w:r>
      <w:r w:rsidRPr="005D5434">
        <w:rPr>
          <w:b/>
        </w:rPr>
        <w:t>niversit</w:t>
      </w:r>
      <w:r w:rsidR="005D5434" w:rsidRPr="005D5434">
        <w:rPr>
          <w:b/>
        </w:rPr>
        <w:t>y</w:t>
      </w:r>
      <w:r w:rsidR="005D5434">
        <w:t>, Ithaca,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5434">
        <w:rPr>
          <w:b/>
        </w:rPr>
        <w:tab/>
      </w:r>
      <w:r w:rsidR="005D5434">
        <w:rPr>
          <w:b/>
        </w:rPr>
        <w:tab/>
      </w:r>
      <w:r w:rsidR="005D5434" w:rsidRPr="005D5434">
        <w:rPr>
          <w:b/>
        </w:rPr>
        <w:t>June</w:t>
      </w:r>
      <w:r w:rsidRPr="005D5434">
        <w:rPr>
          <w:b/>
        </w:rPr>
        <w:t xml:space="preserve"> 2021</w:t>
      </w:r>
    </w:p>
    <w:p w:rsidR="006270A9" w:rsidRDefault="001C0504" w:rsidP="001C0504">
      <w:pPr>
        <w:pStyle w:val="ListBullet"/>
      </w:pPr>
      <w:r>
        <w:t>Pre-Major, expected Bachelor of Arts in Computer Science</w:t>
      </w:r>
    </w:p>
    <w:p w:rsidR="006270A9" w:rsidRDefault="005D5434" w:rsidP="001B29CF">
      <w:pPr>
        <w:pStyle w:val="ListBullet"/>
      </w:pPr>
      <w:r>
        <w:t>Related coursework: CS 1110 (Introduction to Computing Using Python)</w:t>
      </w:r>
    </w:p>
    <w:p w:rsidR="006270A9" w:rsidRPr="001C0504" w:rsidRDefault="005D5434" w:rsidP="005D5434">
      <w:pPr>
        <w:pStyle w:val="Heading3"/>
      </w:pPr>
      <w:r w:rsidRPr="005D5434">
        <w:rPr>
          <w:b/>
        </w:rPr>
        <w:t>Newport</w:t>
      </w:r>
      <w:r w:rsidR="001C0504" w:rsidRPr="005D5434">
        <w:rPr>
          <w:b/>
        </w:rPr>
        <w:t xml:space="preserve"> High School</w:t>
      </w:r>
      <w:r w:rsidR="001C0504" w:rsidRPr="005D5434">
        <w:t>, Bellevue, WA</w:t>
      </w:r>
      <w:r w:rsidR="001C0504">
        <w:rPr>
          <w:b/>
        </w:rPr>
        <w:tab/>
      </w:r>
      <w:r w:rsidR="001C0504">
        <w:rPr>
          <w:b/>
        </w:rPr>
        <w:tab/>
      </w:r>
      <w:r w:rsidR="001C0504">
        <w:rPr>
          <w:b/>
        </w:rPr>
        <w:tab/>
      </w:r>
      <w:r w:rsidR="001C0504">
        <w:rPr>
          <w:b/>
        </w:rPr>
        <w:tab/>
      </w:r>
      <w:r w:rsidR="001C0504">
        <w:rPr>
          <w:b/>
        </w:rPr>
        <w:tab/>
      </w:r>
      <w:r w:rsidR="001C0504">
        <w:rPr>
          <w:b/>
        </w:rPr>
        <w:tab/>
      </w:r>
      <w:r>
        <w:rPr>
          <w:b/>
        </w:rPr>
        <w:tab/>
      </w:r>
      <w:r w:rsidR="001C0504" w:rsidRPr="005D5434">
        <w:rPr>
          <w:b/>
        </w:rPr>
        <w:t>J</w:t>
      </w:r>
      <w:r w:rsidRPr="005D5434">
        <w:rPr>
          <w:b/>
        </w:rPr>
        <w:t>une</w:t>
      </w:r>
      <w:r w:rsidR="001C0504" w:rsidRPr="005D5434">
        <w:rPr>
          <w:b/>
        </w:rPr>
        <w:t xml:space="preserve"> 2017</w:t>
      </w:r>
    </w:p>
    <w:p w:rsidR="00517743" w:rsidRDefault="001C0504" w:rsidP="00173DD4">
      <w:pPr>
        <w:pStyle w:val="ListBullet"/>
      </w:pPr>
      <w:r>
        <w:t>GPA: 3.92</w:t>
      </w:r>
      <w:r w:rsidR="005D5434">
        <w:t>/4.00</w:t>
      </w:r>
      <w:r w:rsidR="00173DD4">
        <w:t>; g</w:t>
      </w:r>
      <w:r w:rsidR="00517743">
        <w:t>raduated in top 5% of class</w:t>
      </w:r>
    </w:p>
    <w:p w:rsidR="006270A9" w:rsidRDefault="005D5434">
      <w:pPr>
        <w:pStyle w:val="Heading1"/>
      </w:pPr>
      <w:r>
        <w:t>Work Experience</w:t>
      </w:r>
    </w:p>
    <w:p w:rsidR="006270A9" w:rsidRDefault="005D5434" w:rsidP="00954D6D">
      <w:pPr>
        <w:pStyle w:val="Heading3"/>
      </w:pPr>
      <w:r>
        <w:t xml:space="preserve">Internship at Virtue Tech, Inc. (2015 – </w:t>
      </w:r>
      <w:r w:rsidR="008B0018">
        <w:t>2017</w:t>
      </w:r>
      <w:r>
        <w:t xml:space="preserve">), Bellevue, </w:t>
      </w:r>
      <w:proofErr w:type="spellStart"/>
      <w:r>
        <w:t>WAOrganized</w:t>
      </w:r>
      <w:proofErr w:type="spellEnd"/>
      <w:r>
        <w:t xml:space="preserve"> and executed an email campaign targeting potential clients for Virtue Tech, Inc.</w:t>
      </w:r>
    </w:p>
    <w:p w:rsidR="005D5434" w:rsidRDefault="005D5434">
      <w:pPr>
        <w:pStyle w:val="ListBullet"/>
      </w:pPr>
      <w:r>
        <w:t>Organized and labeled Excel documents containing information regarding Virtue Tech, Inc. finances</w:t>
      </w:r>
    </w:p>
    <w:p w:rsidR="005D5434" w:rsidRDefault="005D5434">
      <w:pPr>
        <w:pStyle w:val="ListBullet"/>
      </w:pPr>
      <w:r>
        <w:t>Assisted in website design and interface of the Virtue Tech, Inc. website</w:t>
      </w:r>
    </w:p>
    <w:p w:rsidR="006270A9" w:rsidRDefault="00C02312" w:rsidP="00C02312">
      <w:pPr>
        <w:pStyle w:val="Heading3"/>
      </w:pPr>
      <w:r>
        <w:t>Student Worker at Cornell University Dining (2017 – present), Ithaca, NY</w:t>
      </w:r>
    </w:p>
    <w:p w:rsidR="006270A9" w:rsidRDefault="00C02312">
      <w:pPr>
        <w:pStyle w:val="ListBullet"/>
      </w:pPr>
      <w:r>
        <w:t xml:space="preserve">Assisted in various positions throughout the North Star dining hall in Appel Commons </w:t>
      </w:r>
    </w:p>
    <w:p w:rsidR="006270A9" w:rsidRDefault="00C02312" w:rsidP="00C02312">
      <w:pPr>
        <w:pStyle w:val="Heading3"/>
      </w:pPr>
      <w:r>
        <w:t>Northwest Chinese School Teacher Assistant (2013 – 2015), Bellevue, WA</w:t>
      </w:r>
    </w:p>
    <w:p w:rsidR="006270A9" w:rsidRPr="00884774" w:rsidRDefault="00884774" w:rsidP="00954D6D">
      <w:pPr>
        <w:pStyle w:val="ListBullet"/>
      </w:pPr>
      <w:r>
        <w:t>Graded</w:t>
      </w:r>
      <w:r w:rsidR="00C02312" w:rsidRPr="00C02312">
        <w:rPr>
          <w:rFonts w:asciiTheme="majorHAnsi" w:eastAsia="Times New Roman" w:hAnsiTheme="majorHAnsi" w:cs="Times New Roman"/>
          <w:szCs w:val="24"/>
        </w:rPr>
        <w:t xml:space="preserve"> </w:t>
      </w:r>
      <w:r>
        <w:rPr>
          <w:rFonts w:asciiTheme="majorHAnsi" w:eastAsia="Times New Roman" w:hAnsiTheme="majorHAnsi" w:cs="Times New Roman"/>
          <w:szCs w:val="24"/>
        </w:rPr>
        <w:t xml:space="preserve">and designed </w:t>
      </w:r>
      <w:r w:rsidR="00C02312" w:rsidRPr="00C02312">
        <w:rPr>
          <w:rFonts w:asciiTheme="majorHAnsi" w:eastAsia="Times New Roman" w:hAnsiTheme="majorHAnsi" w:cs="Times New Roman"/>
          <w:szCs w:val="24"/>
        </w:rPr>
        <w:t xml:space="preserve">assignments and assessments for teacher, assisted in </w:t>
      </w:r>
      <w:r w:rsidR="008B260F">
        <w:rPr>
          <w:rFonts w:asciiTheme="majorHAnsi" w:eastAsia="Times New Roman" w:hAnsiTheme="majorHAnsi" w:cs="Times New Roman"/>
          <w:szCs w:val="24"/>
        </w:rPr>
        <w:t>variou</w:t>
      </w:r>
      <w:r w:rsidR="00C02312" w:rsidRPr="00C02312">
        <w:rPr>
          <w:rFonts w:asciiTheme="majorHAnsi" w:eastAsia="Times New Roman" w:hAnsiTheme="majorHAnsi" w:cs="Times New Roman"/>
          <w:szCs w:val="24"/>
        </w:rPr>
        <w:t>s classroom activities and handing out papers</w:t>
      </w:r>
    </w:p>
    <w:p w:rsidR="00884774" w:rsidRDefault="00884774" w:rsidP="008B260F">
      <w:pPr>
        <w:pStyle w:val="ListBullet"/>
      </w:pPr>
      <w:r>
        <w:t>Led kids in organized events and activities throughout the school year</w:t>
      </w:r>
      <w:r w:rsidR="00954D6D">
        <w:t>, taught several short lessons</w:t>
      </w:r>
    </w:p>
    <w:p w:rsidR="00884774" w:rsidRDefault="00884774" w:rsidP="00884774">
      <w:pPr>
        <w:pStyle w:val="Heading1"/>
      </w:pPr>
      <w:r>
        <w:t>Volunteer Experience</w:t>
      </w:r>
    </w:p>
    <w:p w:rsidR="00884774" w:rsidRDefault="00884774" w:rsidP="00884774">
      <w:pPr>
        <w:pStyle w:val="Heading3"/>
      </w:pPr>
      <w:r>
        <w:t>All in For Autism Run (2017), Bellevue, WA</w:t>
      </w:r>
    </w:p>
    <w:p w:rsidR="00884774" w:rsidRDefault="00884774" w:rsidP="00884774">
      <w:pPr>
        <w:pStyle w:val="ListParagraph"/>
        <w:numPr>
          <w:ilvl w:val="0"/>
          <w:numId w:val="26"/>
        </w:numPr>
      </w:pPr>
      <w:r>
        <w:t>Helped direct and organize high school psychology club members during the All in For Autism run; directed vehicle traffic and runners during the run</w:t>
      </w:r>
    </w:p>
    <w:p w:rsidR="00954D6D" w:rsidRDefault="00954D6D" w:rsidP="00954D6D">
      <w:pPr>
        <w:pStyle w:val="Heading3"/>
      </w:pPr>
      <w:r>
        <w:t>Knights of Pi Math Tournament (2013 – 2016), Bellevue, WA</w:t>
      </w:r>
    </w:p>
    <w:p w:rsidR="00954D6D" w:rsidRPr="00954D6D" w:rsidRDefault="00173DD4" w:rsidP="00954D6D">
      <w:pPr>
        <w:pStyle w:val="ListParagraph"/>
        <w:numPr>
          <w:ilvl w:val="0"/>
          <w:numId w:val="26"/>
        </w:numPr>
      </w:pPr>
      <w:r>
        <w:t>Hosted a school club-run math tournament for elementary through middle schoolers at the high school</w:t>
      </w:r>
    </w:p>
    <w:p w:rsidR="006270A9" w:rsidRDefault="00884774">
      <w:pPr>
        <w:pStyle w:val="Heading1"/>
      </w:pPr>
      <w:r>
        <w:t>Skills</w:t>
      </w:r>
    </w:p>
    <w:p w:rsidR="00884774" w:rsidRPr="009038FF" w:rsidRDefault="00884774" w:rsidP="00884774">
      <w:pPr>
        <w:pStyle w:val="ListParagraph"/>
        <w:numPr>
          <w:ilvl w:val="0"/>
          <w:numId w:val="24"/>
        </w:numPr>
      </w:pPr>
      <w:r w:rsidRPr="009038FF">
        <w:t>Proficiency in Java</w:t>
      </w:r>
      <w:r>
        <w:t xml:space="preserve"> and Python; HTML/CSS/JavaScript</w:t>
      </w:r>
    </w:p>
    <w:p w:rsidR="00884774" w:rsidRPr="009038FF" w:rsidRDefault="00884774" w:rsidP="00884774">
      <w:pPr>
        <w:pStyle w:val="ListParagraph"/>
        <w:numPr>
          <w:ilvl w:val="0"/>
          <w:numId w:val="24"/>
        </w:numPr>
      </w:pPr>
      <w:r w:rsidRPr="009038FF">
        <w:t>Proficient using Cisco software for switching and routing</w:t>
      </w:r>
      <w:r>
        <w:t>; CCNA certification (2015 – present)</w:t>
      </w:r>
    </w:p>
    <w:p w:rsidR="001B29CF" w:rsidRPr="001B29CF" w:rsidRDefault="00884774" w:rsidP="00884774">
      <w:pPr>
        <w:pStyle w:val="Heading3"/>
        <w:numPr>
          <w:ilvl w:val="0"/>
          <w:numId w:val="24"/>
        </w:numPr>
      </w:pPr>
      <w:r w:rsidRPr="009038FF">
        <w:rPr>
          <w:sz w:val="22"/>
        </w:rPr>
        <w:t>Experience working with Microsoft Office; specifically Excel and Word</w:t>
      </w:r>
    </w:p>
    <w:sectPr w:rsidR="001B29C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EA3" w:rsidRDefault="00503EA3">
      <w:pPr>
        <w:spacing w:after="0"/>
      </w:pPr>
      <w:r>
        <w:separator/>
      </w:r>
    </w:p>
  </w:endnote>
  <w:endnote w:type="continuationSeparator" w:id="0">
    <w:p w:rsidR="00503EA3" w:rsidRDefault="00503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3DD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EA3" w:rsidRDefault="00503EA3">
      <w:pPr>
        <w:spacing w:after="0"/>
      </w:pPr>
      <w:r>
        <w:separator/>
      </w:r>
    </w:p>
  </w:footnote>
  <w:footnote w:type="continuationSeparator" w:id="0">
    <w:p w:rsidR="00503EA3" w:rsidRDefault="00503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464E8"/>
    <w:multiLevelType w:val="hybridMultilevel"/>
    <w:tmpl w:val="4B92755C"/>
    <w:lvl w:ilvl="0" w:tplc="C342534C">
      <w:numFmt w:val="bullet"/>
      <w:lvlText w:val="·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E0729D"/>
    <w:multiLevelType w:val="hybridMultilevel"/>
    <w:tmpl w:val="DAD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1E5471F"/>
    <w:multiLevelType w:val="hybridMultilevel"/>
    <w:tmpl w:val="6B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8B"/>
    <w:rsid w:val="000A4F59"/>
    <w:rsid w:val="000F6489"/>
    <w:rsid w:val="00141A4C"/>
    <w:rsid w:val="00173DD4"/>
    <w:rsid w:val="001B29CF"/>
    <w:rsid w:val="001C0504"/>
    <w:rsid w:val="001F4AE6"/>
    <w:rsid w:val="0028220F"/>
    <w:rsid w:val="00356C14"/>
    <w:rsid w:val="00503EA3"/>
    <w:rsid w:val="00517743"/>
    <w:rsid w:val="005809CE"/>
    <w:rsid w:val="005D5434"/>
    <w:rsid w:val="005E1DD3"/>
    <w:rsid w:val="00617B26"/>
    <w:rsid w:val="006270A9"/>
    <w:rsid w:val="00675956"/>
    <w:rsid w:val="00681034"/>
    <w:rsid w:val="00816216"/>
    <w:rsid w:val="0087734B"/>
    <w:rsid w:val="00884774"/>
    <w:rsid w:val="008B0018"/>
    <w:rsid w:val="008B260F"/>
    <w:rsid w:val="00954D6D"/>
    <w:rsid w:val="009D5933"/>
    <w:rsid w:val="00BD768D"/>
    <w:rsid w:val="00C02312"/>
    <w:rsid w:val="00C61F8E"/>
    <w:rsid w:val="00D22CAA"/>
    <w:rsid w:val="00E83E4B"/>
    <w:rsid w:val="00E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4656"/>
  <w15:chartTrackingRefBased/>
  <w15:docId w15:val="{920247F9-FA28-4A98-89B4-E9744DB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B378B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B378B"/>
  </w:style>
  <w:style w:type="character" w:customStyle="1" w:styleId="vanity-name">
    <w:name w:val="vanity-name"/>
    <w:basedOn w:val="DefaultParagraphFont"/>
    <w:rsid w:val="00EB378B"/>
  </w:style>
  <w:style w:type="character" w:customStyle="1" w:styleId="Heading3Char">
    <w:name w:val="Heading 3 Char"/>
    <w:basedOn w:val="DefaultParagraphFont"/>
    <w:link w:val="Heading3"/>
    <w:uiPriority w:val="9"/>
    <w:rsid w:val="005D543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884774"/>
    <w:pPr>
      <w:spacing w:after="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z4@cornel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xinzha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494CFBB4BE40DDB38412251753C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A124-3EE4-4B7F-9A6A-E3F770014AC2}"/>
      </w:docPartPr>
      <w:docPartBody>
        <w:p w:rsidR="00141B38" w:rsidRDefault="00A04834">
          <w:pPr>
            <w:pStyle w:val="48494CFBB4BE40DDB38412251753C7A0"/>
          </w:pPr>
          <w:r>
            <w:t>Objective</w:t>
          </w:r>
        </w:p>
      </w:docPartBody>
    </w:docPart>
    <w:docPart>
      <w:docPartPr>
        <w:name w:val="937B10162BBB4A3C9006FAB44243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72CA4-1173-439C-AECF-C3A0E256E00D}"/>
      </w:docPartPr>
      <w:docPartBody>
        <w:p w:rsidR="00141B38" w:rsidRDefault="00A04834">
          <w:pPr>
            <w:pStyle w:val="937B10162BBB4A3C9006FAB44243107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4"/>
    <w:rsid w:val="00141B38"/>
    <w:rsid w:val="00A04834"/>
    <w:rsid w:val="00F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4B807E2BC46FF8CD2EB5441A06CE8">
    <w:name w:val="7EE4B807E2BC46FF8CD2EB5441A06CE8"/>
  </w:style>
  <w:style w:type="paragraph" w:customStyle="1" w:styleId="057237F475EE4ED8BCC1F5A7D36160AD">
    <w:name w:val="057237F475EE4ED8BCC1F5A7D36160AD"/>
  </w:style>
  <w:style w:type="paragraph" w:customStyle="1" w:styleId="BD089DCB15394B31A8BB96013F5C8D03">
    <w:name w:val="BD089DCB15394B31A8BB96013F5C8D03"/>
  </w:style>
  <w:style w:type="paragraph" w:customStyle="1" w:styleId="09AD656BF3CC405DBF036500DF704854">
    <w:name w:val="09AD656BF3CC405DBF036500DF704854"/>
  </w:style>
  <w:style w:type="paragraph" w:customStyle="1" w:styleId="48494CFBB4BE40DDB38412251753C7A0">
    <w:name w:val="48494CFBB4BE40DDB38412251753C7A0"/>
  </w:style>
  <w:style w:type="paragraph" w:customStyle="1" w:styleId="67D7223B17284912B948403646FB5EBB">
    <w:name w:val="67D7223B17284912B948403646FB5EBB"/>
  </w:style>
  <w:style w:type="paragraph" w:customStyle="1" w:styleId="937B10162BBB4A3C9006FAB442431073">
    <w:name w:val="937B10162BBB4A3C9006FAB442431073"/>
  </w:style>
  <w:style w:type="paragraph" w:customStyle="1" w:styleId="789316A5FAF44A7098DC256E043C8313">
    <w:name w:val="789316A5FAF44A7098DC256E043C8313"/>
  </w:style>
  <w:style w:type="paragraph" w:customStyle="1" w:styleId="9A544220C8F84AD28982321C60EEEA58">
    <w:name w:val="9A544220C8F84AD28982321C60EEEA58"/>
  </w:style>
  <w:style w:type="paragraph" w:customStyle="1" w:styleId="9BACE510C25B44BE8A1382140680C386">
    <w:name w:val="9BACE510C25B44BE8A1382140680C386"/>
  </w:style>
  <w:style w:type="paragraph" w:customStyle="1" w:styleId="8306B9049F3940E5973309921B24CACF">
    <w:name w:val="8306B9049F3940E5973309921B24CACF"/>
  </w:style>
  <w:style w:type="paragraph" w:customStyle="1" w:styleId="8D4B20DF5F574E56A6EE4839AE232EFF">
    <w:name w:val="8D4B20DF5F574E56A6EE4839AE232EFF"/>
  </w:style>
  <w:style w:type="paragraph" w:customStyle="1" w:styleId="9F7A4A74D5684B06BF7A7C41BD4F0B37">
    <w:name w:val="9F7A4A74D5684B06BF7A7C41BD4F0B37"/>
  </w:style>
  <w:style w:type="paragraph" w:customStyle="1" w:styleId="2F2F62FB97F948FA91638949DCFB0C0F">
    <w:name w:val="2F2F62FB97F948FA91638949DCFB0C0F"/>
  </w:style>
  <w:style w:type="paragraph" w:customStyle="1" w:styleId="70CB52A2D45A47909DE607A6F045C1EA">
    <w:name w:val="70CB52A2D45A47909DE607A6F045C1EA"/>
  </w:style>
  <w:style w:type="paragraph" w:customStyle="1" w:styleId="627058EEB5D44B0C85E0432D287834BD">
    <w:name w:val="627058EEB5D44B0C85E0432D287834BD"/>
  </w:style>
  <w:style w:type="paragraph" w:customStyle="1" w:styleId="D9B15D7A1B4143AEB35A8460CE57A8DD">
    <w:name w:val="D9B15D7A1B4143AEB35A8460CE57A8DD"/>
  </w:style>
  <w:style w:type="paragraph" w:customStyle="1" w:styleId="3233B41E10604D1BA583246FEF48F538">
    <w:name w:val="3233B41E10604D1BA583246FEF48F538"/>
  </w:style>
  <w:style w:type="paragraph" w:customStyle="1" w:styleId="398F3A96DC864F6EA3CBA1D997019E0F">
    <w:name w:val="398F3A96DC864F6EA3CBA1D997019E0F"/>
  </w:style>
  <w:style w:type="paragraph" w:customStyle="1" w:styleId="009EA5258AB5445C8669E9E78B11CE2B">
    <w:name w:val="009EA5258AB5445C8669E9E78B11CE2B"/>
  </w:style>
  <w:style w:type="paragraph" w:customStyle="1" w:styleId="3B42D2E001784427ABB217138F8D72CA">
    <w:name w:val="3B42D2E001784427ABB217138F8D72CA"/>
  </w:style>
  <w:style w:type="paragraph" w:customStyle="1" w:styleId="206F90F25C6947D29D42A513E723A37A">
    <w:name w:val="206F90F25C6947D29D42A513E723A37A"/>
  </w:style>
  <w:style w:type="paragraph" w:customStyle="1" w:styleId="3B52F93866D54FEFAAFA14522BA14BAD">
    <w:name w:val="3B52F93866D54FEFAAFA14522BA14BAD"/>
  </w:style>
  <w:style w:type="paragraph" w:customStyle="1" w:styleId="7C91A6687C614320BFEBBC51FB056003">
    <w:name w:val="7C91A6687C614320BFEBBC51FB056003"/>
  </w:style>
  <w:style w:type="paragraph" w:customStyle="1" w:styleId="8A559CDFD85C4CD58F81AA564ADA15DB">
    <w:name w:val="8A559CDFD85C4CD58F81AA564ADA15DB"/>
  </w:style>
  <w:style w:type="paragraph" w:customStyle="1" w:styleId="4330C6420F064DAEAA39B3E585D7F625">
    <w:name w:val="4330C6420F064DAEAA39B3E585D7F625"/>
  </w:style>
  <w:style w:type="paragraph" w:customStyle="1" w:styleId="0DC8D46DAFF74332AC1111B1B4C33279">
    <w:name w:val="0DC8D46DAFF74332AC1111B1B4C33279"/>
  </w:style>
  <w:style w:type="paragraph" w:customStyle="1" w:styleId="02F0B8CEB5C54B138F71FF50A74ED0E6">
    <w:name w:val="02F0B8CEB5C54B138F71FF50A74ED0E6"/>
  </w:style>
  <w:style w:type="paragraph" w:customStyle="1" w:styleId="AED430AE75124AEAAF78C3F2D1B6DAE3">
    <w:name w:val="AED430AE75124AEAAF78C3F2D1B6DAE3"/>
  </w:style>
  <w:style w:type="paragraph" w:customStyle="1" w:styleId="D3DA769722E64309AE7261C09BD24174">
    <w:name w:val="D3DA769722E64309AE7261C09BD24174"/>
  </w:style>
  <w:style w:type="paragraph" w:customStyle="1" w:styleId="71371527FBE84BED8F73EFEE4C82294F">
    <w:name w:val="71371527FBE84BED8F73EFEE4C82294F"/>
  </w:style>
  <w:style w:type="paragraph" w:customStyle="1" w:styleId="C1062A2775A74791AA0ACA9D1A9B2E74">
    <w:name w:val="C1062A2775A74791AA0ACA9D1A9B2E74"/>
  </w:style>
  <w:style w:type="paragraph" w:customStyle="1" w:styleId="11A3372AE0F34778969C5C1E504418E8">
    <w:name w:val="11A3372AE0F34778969C5C1E50441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03ED-DAC5-472B-ADEB-C7A79AE7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317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Zhao</dc:creator>
  <cp:keywords/>
  <cp:lastModifiedBy>Michael Zhao</cp:lastModifiedBy>
  <cp:revision>9</cp:revision>
  <dcterms:created xsi:type="dcterms:W3CDTF">2018-01-08T20:51:00Z</dcterms:created>
  <dcterms:modified xsi:type="dcterms:W3CDTF">2018-01-28T02:50:00Z</dcterms:modified>
  <cp:version/>
</cp:coreProperties>
</file>